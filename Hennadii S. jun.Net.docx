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E6" w:rsidRPr="0054376C" w:rsidRDefault="00102BE6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404"/>
        <w:gridCol w:w="4109"/>
      </w:tblGrid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noWrap/>
            <w:vAlign w:val="bottom"/>
          </w:tcPr>
          <w:p w:rsidR="00102BE6" w:rsidRPr="00AA2BEB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Hennadii Sapryka</w:t>
            </w:r>
          </w:p>
        </w:tc>
      </w:tr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04/08/1979</w:t>
            </w:r>
          </w:p>
        </w:tc>
      </w:tr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noWrap/>
            <w:vAlign w:val="bottom"/>
          </w:tcPr>
          <w:p w:rsidR="00102BE6" w:rsidRPr="00E50452" w:rsidRDefault="00102BE6" w:rsidP="00AA2BE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 w:cs="Tahoma"/>
                    <w:color w:val="595959"/>
                    <w:sz w:val="20"/>
                    <w:lang w:val="en-US"/>
                  </w:rPr>
                  <w:t>Ukraine</w:t>
                </w:r>
              </w:smartTag>
            </w:smartTag>
            <w:r>
              <w:rPr>
                <w:rFonts w:ascii="Tahoma" w:hAnsi="Tahoma" w:cs="Tahoma"/>
                <w:color w:val="595959"/>
                <w:sz w:val="20"/>
                <w:lang w:val="en-US"/>
              </w:rPr>
              <w:t>, Lviv</w:t>
            </w:r>
          </w:p>
        </w:tc>
      </w:tr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smartTag w:uri="urn:schemas-microsoft-com:office:smarttags" w:element="place">
              <w:smartTag w:uri="urn:schemas-microsoft-com:office:smarttags" w:element="City">
                <w:r w:rsidRPr="00923618">
                  <w:rPr>
                    <w:rFonts w:ascii="Tahoma" w:hAnsi="Tahoma" w:cs="Tahoma"/>
                    <w:b/>
                    <w:bCs/>
                    <w:color w:val="595959"/>
                    <w:sz w:val="18"/>
                    <w:szCs w:val="18"/>
                  </w:rPr>
                  <w:t>Mobile</w:t>
                </w:r>
              </w:smartTag>
            </w:smartTag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+38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(067) 310-03-04</w:t>
            </w:r>
          </w:p>
        </w:tc>
      </w:tr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hennadii.sapryka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102BE6" w:rsidRPr="00923618" w:rsidTr="00E50452">
        <w:trPr>
          <w:trHeight w:val="389"/>
        </w:trPr>
        <w:tc>
          <w:tcPr>
            <w:tcW w:w="1404" w:type="dxa"/>
            <w:noWrap/>
            <w:vAlign w:val="bottom"/>
          </w:tcPr>
          <w:p w:rsidR="00102BE6" w:rsidRPr="00923618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noWrap/>
            <w:vAlign w:val="bottom"/>
          </w:tcPr>
          <w:p w:rsidR="00102BE6" w:rsidRPr="00E721B5" w:rsidRDefault="00102BE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4472C4"/>
                <w:sz w:val="20"/>
                <w:lang w:val="en-US"/>
              </w:rPr>
            </w:pPr>
            <w:r w:rsidRPr="00FA41BA">
              <w:rPr>
                <w:rFonts w:ascii="Tahoma" w:hAnsi="Tahoma" w:cs="Tahoma"/>
                <w:b/>
                <w:color w:val="4472C4"/>
                <w:sz w:val="20"/>
                <w:lang w:val="en-US"/>
              </w:rPr>
              <w:t xml:space="preserve">www.linkedin.com/in/hennadii-sapryka </w:t>
            </w:r>
          </w:p>
        </w:tc>
      </w:tr>
    </w:tbl>
    <w:p w:rsidR="00102BE6" w:rsidRPr="0054376C" w:rsidRDefault="00102BE6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8.5pt;margin-top:.85pt;width:168pt;height:168pt;z-index:251658240;mso-position-horizontal-relative:text;mso-position-vertical-relative:text">
            <v:imagedata r:id="rId7" o:title=""/>
          </v:shape>
        </w:pict>
      </w:r>
    </w:p>
    <w:p w:rsidR="00102BE6" w:rsidRPr="0054376C" w:rsidRDefault="00102BE6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102BE6" w:rsidRDefault="00102BE6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102BE6" w:rsidRDefault="00102BE6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102BE6" w:rsidRPr="0054376C" w:rsidRDefault="00102BE6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102BE6" w:rsidRPr="0054376C" w:rsidTr="00CD377C">
        <w:trPr>
          <w:trHeight w:val="365"/>
        </w:trPr>
        <w:tc>
          <w:tcPr>
            <w:tcW w:w="2079" w:type="dxa"/>
            <w:noWrap/>
            <w:vAlign w:val="bottom"/>
          </w:tcPr>
          <w:p w:rsidR="00102BE6" w:rsidRDefault="00102BE6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:rsidR="00102BE6" w:rsidRDefault="00102BE6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:rsidR="00102BE6" w:rsidRPr="00FA41BA" w:rsidRDefault="00102BE6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noWrap/>
            <w:vAlign w:val="bottom"/>
          </w:tcPr>
          <w:p w:rsidR="00102BE6" w:rsidRPr="0054376C" w:rsidRDefault="00102BE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.Net developer</w:t>
            </w:r>
          </w:p>
        </w:tc>
      </w:tr>
    </w:tbl>
    <w:p w:rsidR="00102BE6" w:rsidRDefault="00102BE6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102BE6" w:rsidRPr="0054376C" w:rsidRDefault="00102BE6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102BE6" w:rsidRPr="0054376C" w:rsidRDefault="00102BE6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0A0"/>
      </w:tblPr>
      <w:tblGrid>
        <w:gridCol w:w="10206"/>
      </w:tblGrid>
      <w:tr w:rsidR="00102BE6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102BE6" w:rsidRPr="00056372" w:rsidRDefault="00102BE6" w:rsidP="00FF13F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</w:pPr>
            <w:r>
              <w:br/>
            </w:r>
            <w:r w:rsidRPr="008F6BAA">
              <w:rPr>
                <w:rFonts w:ascii="Tahoma" w:hAnsi="Tahoma" w:cs="Tahoma"/>
                <w:color w:val="202124"/>
                <w:sz w:val="20"/>
                <w:shd w:val="clear" w:color="auto" w:fill="F8F9FA"/>
              </w:rPr>
              <w:t xml:space="preserve">I have </w:t>
            </w:r>
            <w:r>
              <w:rPr>
                <w:rFonts w:ascii="Tahoma" w:hAnsi="Tahoma" w:cs="Tahoma"/>
                <w:color w:val="202124"/>
                <w:sz w:val="20"/>
                <w:shd w:val="clear" w:color="auto" w:fill="F8F9FA"/>
              </w:rPr>
              <w:t>worked</w:t>
            </w:r>
            <w:r w:rsidRPr="008F6BAA">
              <w:rPr>
                <w:rFonts w:ascii="Tahoma" w:hAnsi="Tahoma" w:cs="Tahoma"/>
                <w:color w:val="202124"/>
                <w:sz w:val="20"/>
                <w:shd w:val="clear" w:color="auto" w:fill="F8F9FA"/>
              </w:rPr>
              <w:t xml:space="preserve"> in law enforcement since 2000. I take part in the detection of crimes against life and health, in the field of economics, organized crime, as well as in the fight against cybercrime.</w:t>
            </w:r>
            <w:r>
              <w:br/>
            </w:r>
            <w:r w:rsidRPr="00056372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Since of the  2020, I have studied actively  C # language and .NET technologies.</w:t>
            </w:r>
          </w:p>
          <w:p w:rsidR="00102BE6" w:rsidRPr="009F6D38" w:rsidRDefault="00102BE6" w:rsidP="007E2BE5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102BE6" w:rsidRDefault="00102BE6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102BE6" w:rsidRPr="0054376C" w:rsidRDefault="00102BE6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102BE6" w:rsidRDefault="00102BE6" w:rsidP="000037C0">
      <w:pPr>
        <w:pStyle w:val="ArrowBlueBullets"/>
      </w:pPr>
      <w:r>
        <w:t>.NET Core, C#</w:t>
      </w:r>
    </w:p>
    <w:p w:rsidR="00102BE6" w:rsidRDefault="00102BE6" w:rsidP="000037C0">
      <w:pPr>
        <w:pStyle w:val="ArrowBlueBullets"/>
      </w:pPr>
      <w:r>
        <w:t xml:space="preserve">MVC, ASP.Net Web API, .NET Core, </w:t>
      </w:r>
    </w:p>
    <w:p w:rsidR="00102BE6" w:rsidRDefault="00102BE6" w:rsidP="000037C0">
      <w:pPr>
        <w:pStyle w:val="ArrowBlueBullets"/>
      </w:pPr>
      <w:r>
        <w:t xml:space="preserve">SQL, Entity Framework, </w:t>
      </w:r>
    </w:p>
    <w:p w:rsidR="00102BE6" w:rsidRDefault="00102BE6" w:rsidP="00E50452">
      <w:pPr>
        <w:pStyle w:val="ArrowBlueBullets"/>
      </w:pPr>
      <w:r>
        <w:t>HTML, CSS, Bootstrap</w:t>
      </w:r>
    </w:p>
    <w:p w:rsidR="00102BE6" w:rsidRPr="007E2BE5" w:rsidRDefault="00102BE6" w:rsidP="007E2BE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</w:p>
    <w:p w:rsidR="00102BE6" w:rsidRDefault="00102BE6" w:rsidP="001B1DD2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:rsidR="00102BE6" w:rsidRPr="000037C0" w:rsidRDefault="00102BE6" w:rsidP="001B1DD2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102BE6" w:rsidRPr="000037C0" w:rsidRDefault="00102BE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pre-intermediate. Learning still in progress.</w:t>
      </w:r>
    </w:p>
    <w:p w:rsidR="00102BE6" w:rsidRPr="00FA313B" w:rsidRDefault="00102BE6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102BE6" w:rsidRPr="0054376C" w:rsidRDefault="00102BE6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102BE6" w:rsidRPr="00A52338" w:rsidRDefault="00102BE6" w:rsidP="000037C0">
      <w:pPr>
        <w:pStyle w:val="ArrowBlueBullets"/>
        <w:rPr>
          <w:rFonts w:cs="Tahoma"/>
        </w:rPr>
      </w:pPr>
      <w:r w:rsidRPr="00A52338">
        <w:rPr>
          <w:rFonts w:cs="Tahoma"/>
        </w:rPr>
        <w:t>1996 – 2000 /</w:t>
      </w:r>
      <w:r w:rsidRPr="00A52338">
        <w:rPr>
          <w:rFonts w:cs="Tahoma"/>
          <w:b/>
          <w:bCs/>
          <w:lang w:eastAsia="ru-RU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A52338">
            <w:rPr>
              <w:rFonts w:cs="Tahoma"/>
              <w:lang w:eastAsia="ru-RU"/>
            </w:rPr>
            <w:t>Lviv</w:t>
          </w:r>
        </w:smartTag>
        <w:r w:rsidRPr="00A52338">
          <w:rPr>
            <w:rFonts w:cs="Tahoma"/>
            <w:lang w:eastAsia="ru-RU"/>
          </w:rPr>
          <w:t xml:space="preserve"> </w:t>
        </w:r>
        <w:smartTag w:uri="urn:schemas-microsoft-com:office:smarttags" w:element="PlaceType">
          <w:r w:rsidRPr="00A52338">
            <w:rPr>
              <w:rFonts w:cs="Tahoma"/>
              <w:lang w:eastAsia="ru-RU"/>
            </w:rPr>
            <w:t>University</w:t>
          </w:r>
        </w:smartTag>
      </w:smartTag>
      <w:r w:rsidRPr="00A52338">
        <w:rPr>
          <w:rFonts w:cs="Tahoma"/>
          <w:lang w:eastAsia="ru-RU"/>
        </w:rPr>
        <w:t xml:space="preserve"> of Internal Affairs, Faculty of Law</w:t>
      </w:r>
      <w:r w:rsidRPr="00A52338">
        <w:rPr>
          <w:rFonts w:cs="Tahoma"/>
          <w:lang w:val="uk-UA" w:eastAsia="ru-RU"/>
        </w:rPr>
        <w:t xml:space="preserve"> </w:t>
      </w:r>
      <w:r w:rsidRPr="00A52338">
        <w:rPr>
          <w:rFonts w:cs="Tahoma"/>
        </w:rPr>
        <w:t>/</w:t>
      </w:r>
      <w:r w:rsidRPr="00A52338">
        <w:rPr>
          <w:rStyle w:val="hps"/>
          <w:rFonts w:cs="Tahoma"/>
          <w:lang/>
        </w:rPr>
        <w:t>.</w:t>
      </w:r>
      <w:r w:rsidRPr="00A52338">
        <w:rPr>
          <w:rStyle w:val="shorttext"/>
          <w:rFonts w:cs="Tahoma"/>
          <w:lang/>
        </w:rPr>
        <w:t xml:space="preserve"> </w:t>
      </w:r>
      <w:r w:rsidRPr="00A52338">
        <w:rPr>
          <w:rFonts w:cs="Tahoma"/>
        </w:rPr>
        <w:br/>
      </w:r>
      <w:r w:rsidRPr="00A52338">
        <w:rPr>
          <w:rFonts w:cs="Tahoma"/>
          <w:color w:val="202124"/>
          <w:shd w:val="clear" w:color="auto" w:fill="F8F9FA"/>
        </w:rPr>
        <w:t>Bachelor of Law</w:t>
      </w:r>
      <w:r w:rsidRPr="00A52338">
        <w:rPr>
          <w:rFonts w:cs="Tahoma"/>
        </w:rPr>
        <w:t xml:space="preserve"> / </w:t>
      </w:r>
      <w:smartTag w:uri="urn:schemas-microsoft-com:office:smarttags" w:element="place">
        <w:smartTag w:uri="urn:schemas-microsoft-com:office:smarttags" w:element="country-region">
          <w:r w:rsidRPr="00A52338">
            <w:rPr>
              <w:rFonts w:cs="Tahoma"/>
            </w:rPr>
            <w:t>Ukraine</w:t>
          </w:r>
        </w:smartTag>
      </w:smartTag>
      <w:r w:rsidRPr="00A52338">
        <w:rPr>
          <w:rFonts w:cs="Tahoma"/>
        </w:rPr>
        <w:t>, lviv</w:t>
      </w:r>
    </w:p>
    <w:p w:rsidR="00102BE6" w:rsidRPr="00A24A60" w:rsidRDefault="00102BE6" w:rsidP="00A24A60">
      <w:pPr>
        <w:pStyle w:val="ArrowBlueBullets"/>
        <w:rPr>
          <w:rFonts w:cs="Tahoma"/>
        </w:rPr>
      </w:pPr>
      <w:r w:rsidRPr="00A52338">
        <w:rPr>
          <w:rFonts w:cs="Tahoma"/>
        </w:rPr>
        <w:t>2001 – 2003 /</w:t>
      </w:r>
      <w:r w:rsidRPr="00A52338">
        <w:rPr>
          <w:rFonts w:cs="Tahoma"/>
          <w:b/>
          <w:bCs/>
          <w:lang w:eastAsia="ru-RU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A52338">
            <w:rPr>
              <w:rFonts w:cs="Tahoma"/>
              <w:lang w:eastAsia="ru-RU"/>
            </w:rPr>
            <w:t>Commercial</w:t>
          </w:r>
        </w:smartTag>
        <w:r w:rsidRPr="00A52338">
          <w:rPr>
            <w:rFonts w:cs="Tahoma"/>
            <w:lang w:eastAsia="ru-RU"/>
          </w:rPr>
          <w:t xml:space="preserve"> </w:t>
        </w:r>
        <w:smartTag w:uri="urn:schemas-microsoft-com:office:smarttags" w:element="PlaceType">
          <w:r w:rsidRPr="00A52338">
            <w:rPr>
              <w:rFonts w:cs="Tahoma"/>
              <w:lang w:eastAsia="ru-RU"/>
            </w:rPr>
            <w:t>Academy</w:t>
          </w:r>
        </w:smartTag>
      </w:smartTag>
      <w:r w:rsidRPr="00A52338">
        <w:rPr>
          <w:rFonts w:cs="Tahoma"/>
          <w:lang w:eastAsia="ru-RU"/>
        </w:rPr>
        <w:t>, Faculty of</w:t>
      </w:r>
      <w:r w:rsidRPr="00A52338">
        <w:rPr>
          <w:rFonts w:cs="Tahoma"/>
        </w:rPr>
        <w:t xml:space="preserve"> </w:t>
      </w:r>
      <w:r w:rsidRPr="00A52338">
        <w:rPr>
          <w:rFonts w:cs="Tahoma"/>
          <w:lang w:eastAsia="ru-RU"/>
        </w:rPr>
        <w:t>Economic</w:t>
      </w:r>
      <w:r w:rsidRPr="00A52338">
        <w:rPr>
          <w:rFonts w:cs="Tahoma"/>
        </w:rPr>
        <w:t xml:space="preserve"> /</w:t>
      </w:r>
      <w:r w:rsidRPr="00A52338">
        <w:rPr>
          <w:rStyle w:val="hps"/>
          <w:rFonts w:cs="Tahoma"/>
          <w:lang/>
        </w:rPr>
        <w:t>.</w:t>
      </w:r>
      <w:r w:rsidRPr="00A52338">
        <w:rPr>
          <w:rStyle w:val="shorttext"/>
          <w:rFonts w:cs="Tahoma"/>
          <w:lang/>
        </w:rPr>
        <w:t xml:space="preserve"> </w:t>
      </w:r>
      <w:r w:rsidRPr="00A52338">
        <w:rPr>
          <w:rFonts w:cs="Tahoma"/>
        </w:rPr>
        <w:br/>
        <w:t xml:space="preserve">/ </w:t>
      </w:r>
      <w:smartTag w:uri="urn:schemas-microsoft-com:office:smarttags" w:element="place">
        <w:smartTag w:uri="urn:schemas-microsoft-com:office:smarttags" w:element="country-region">
          <w:r w:rsidRPr="00A52338">
            <w:rPr>
              <w:rFonts w:cs="Tahoma"/>
            </w:rPr>
            <w:t>Ukraine</w:t>
          </w:r>
        </w:smartTag>
      </w:smartTag>
      <w:r w:rsidRPr="00A52338">
        <w:rPr>
          <w:rFonts w:cs="Tahoma"/>
        </w:rPr>
        <w:t>, lviv</w:t>
      </w:r>
    </w:p>
    <w:p w:rsidR="00102BE6" w:rsidRPr="0054376C" w:rsidRDefault="00102BE6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0A0"/>
      </w:tblPr>
      <w:tblGrid>
        <w:gridCol w:w="9576"/>
      </w:tblGrid>
      <w:tr w:rsidR="00102BE6" w:rsidRPr="00DF1154" w:rsidTr="00E0534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102BE6" w:rsidRDefault="00102BE6" w:rsidP="0075588A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shd w:val="clear" w:color="auto" w:fill="F8F9FA"/>
                <w:lang w:val="uk-UA"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 w:val="uk-UA"/>
              </w:rPr>
              <w:t xml:space="preserve">І </w:t>
            </w:r>
            <w:r w:rsidRPr="0075588A">
              <w:rPr>
                <w:rFonts w:ascii="Tahoma" w:hAnsi="Tahoma" w:cs="Tahoma"/>
                <w:sz w:val="20"/>
                <w:shd w:val="clear" w:color="auto" w:fill="F8F9FA"/>
              </w:rPr>
              <w:t>married. I have two children</w:t>
            </w:r>
            <w:r w:rsidRPr="0075588A">
              <w:rPr>
                <w:rFonts w:ascii="Tahoma" w:hAnsi="Tahoma" w:cs="Tahoma"/>
                <w:sz w:val="20"/>
                <w:shd w:val="clear" w:color="auto" w:fill="F8F9FA"/>
                <w:lang w:val="uk-UA"/>
              </w:rPr>
              <w:t>.</w:t>
            </w:r>
          </w:p>
          <w:p w:rsidR="00102BE6" w:rsidRPr="0075588A" w:rsidRDefault="00102BE6" w:rsidP="0075588A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uk-UA"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 xml:space="preserve">I </w:t>
            </w:r>
            <w:r w:rsidRPr="0075588A">
              <w:rPr>
                <w:rStyle w:val="hps"/>
                <w:rFonts w:ascii="Tahoma" w:hAnsi="Tahoma" w:cs="Tahoma"/>
                <w:sz w:val="20"/>
                <w:lang w:val="en-US"/>
              </w:rPr>
              <w:t>prefer</w:t>
            </w:r>
            <w:r w:rsidRPr="0075588A">
              <w:rPr>
                <w:rStyle w:val="shorttext"/>
                <w:rFonts w:ascii="Tahoma" w:hAnsi="Tahoma" w:cs="Tahoma"/>
                <w:sz w:val="20"/>
                <w:lang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>a healthy lifestyle</w:t>
            </w:r>
            <w:r w:rsidRPr="0075588A">
              <w:rPr>
                <w:rFonts w:ascii="Tahoma" w:hAnsi="Tahoma" w:cs="Tahoma"/>
                <w:sz w:val="20"/>
                <w:lang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>like</w:t>
            </w:r>
            <w:r w:rsidRPr="0075588A">
              <w:rPr>
                <w:rFonts w:ascii="Tahoma" w:hAnsi="Tahoma" w:cs="Tahoma"/>
                <w:sz w:val="20"/>
                <w:lang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>traveling,</w:t>
            </w:r>
            <w:r w:rsidRPr="0075588A">
              <w:rPr>
                <w:rFonts w:ascii="Tahoma" w:hAnsi="Tahoma" w:cs="Tahoma"/>
                <w:sz w:val="20"/>
                <w:lang/>
              </w:rPr>
              <w:t xml:space="preserve"> </w:t>
            </w: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 xml:space="preserve">swimming, and </w:t>
            </w:r>
            <w:r w:rsidRPr="0075588A">
              <w:rPr>
                <w:rFonts w:ascii="Tahoma" w:hAnsi="Tahoma" w:cs="Tahoma"/>
                <w:color w:val="202124"/>
                <w:sz w:val="20"/>
                <w:lang/>
              </w:rPr>
              <w:t>hiking</w:t>
            </w:r>
            <w:r w:rsidRPr="0075588A">
              <w:rPr>
                <w:rFonts w:ascii="Tahoma" w:hAnsi="Tahoma" w:cs="Tahoma"/>
                <w:sz w:val="20"/>
                <w:lang/>
              </w:rPr>
              <w:t xml:space="preserve">. </w:t>
            </w:r>
          </w:p>
          <w:p w:rsidR="00102BE6" w:rsidRPr="0075588A" w:rsidRDefault="00102BE6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/>
              </w:rPr>
            </w:pPr>
            <w:r w:rsidRPr="0075588A">
              <w:rPr>
                <w:rStyle w:val="hps"/>
                <w:rFonts w:ascii="Tahoma" w:hAnsi="Tahoma" w:cs="Tahoma"/>
                <w:sz w:val="20"/>
                <w:lang/>
              </w:rPr>
              <w:t>I am free of the bad habits.</w:t>
            </w:r>
            <w:r w:rsidRPr="0075588A">
              <w:rPr>
                <w:rFonts w:ascii="Tahoma" w:hAnsi="Tahoma" w:cs="Tahoma"/>
                <w:sz w:val="20"/>
                <w:lang/>
              </w:rPr>
              <w:t xml:space="preserve"> </w:t>
            </w:r>
          </w:p>
          <w:p w:rsidR="00102BE6" w:rsidRPr="00B74ED4" w:rsidRDefault="00102BE6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/>
              </w:rPr>
            </w:pPr>
            <w:r w:rsidRPr="00B74ED4">
              <w:rPr>
                <w:rFonts w:ascii="Tahoma" w:hAnsi="Tahoma" w:cs="Tahoma"/>
                <w:sz w:val="20"/>
                <w:lang w:val="en-US"/>
              </w:rPr>
              <w:t xml:space="preserve">I </w:t>
            </w:r>
            <w:r w:rsidRPr="00A24A60">
              <w:rPr>
                <w:rFonts w:ascii="Tahoma" w:hAnsi="Tahoma" w:cs="Tahoma"/>
                <w:sz w:val="20"/>
                <w:lang w:val="en-US"/>
              </w:rPr>
              <w:t xml:space="preserve">am </w:t>
            </w:r>
            <w:r w:rsidRPr="00B74ED4">
              <w:rPr>
                <w:rFonts w:ascii="Tahoma" w:hAnsi="Tahoma" w:cs="Tahoma"/>
                <w:sz w:val="20"/>
                <w:lang/>
              </w:rPr>
              <w:t>resistant to difficult working conditions.</w:t>
            </w:r>
          </w:p>
          <w:p w:rsidR="00102BE6" w:rsidRPr="00B74ED4" w:rsidRDefault="00102BE6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/>
              </w:rPr>
            </w:pPr>
            <w:r w:rsidRPr="00B74ED4">
              <w:rPr>
                <w:rStyle w:val="hps"/>
                <w:rFonts w:ascii="Tahoma" w:hAnsi="Tahoma" w:cs="Tahoma"/>
                <w:sz w:val="20"/>
                <w:lang/>
              </w:rPr>
              <w:t>I can</w:t>
            </w:r>
            <w:r w:rsidRPr="00B74ED4">
              <w:rPr>
                <w:rFonts w:ascii="Tahoma" w:hAnsi="Tahoma" w:cs="Tahoma"/>
                <w:sz w:val="20"/>
                <w:lang/>
              </w:rPr>
              <w:t xml:space="preserve"> </w:t>
            </w:r>
            <w:r w:rsidRPr="00B74ED4">
              <w:rPr>
                <w:rStyle w:val="hps"/>
                <w:rFonts w:ascii="Tahoma" w:hAnsi="Tahoma" w:cs="Tahoma"/>
                <w:sz w:val="20"/>
                <w:lang/>
              </w:rPr>
              <w:t>find the optimal way from</w:t>
            </w:r>
            <w:r w:rsidRPr="00B74ED4">
              <w:rPr>
                <w:rFonts w:ascii="Tahoma" w:hAnsi="Tahoma" w:cs="Tahoma"/>
                <w:sz w:val="20"/>
                <w:lang/>
              </w:rPr>
              <w:t xml:space="preserve"> </w:t>
            </w:r>
            <w:r w:rsidRPr="00B74ED4">
              <w:rPr>
                <w:rStyle w:val="hps"/>
                <w:rFonts w:ascii="Tahoma" w:hAnsi="Tahoma" w:cs="Tahoma"/>
                <w:sz w:val="20"/>
                <w:lang/>
              </w:rPr>
              <w:t>difficult situation by myself in short time period</w:t>
            </w:r>
            <w:r w:rsidRPr="00B74ED4">
              <w:rPr>
                <w:rFonts w:ascii="Tahoma" w:hAnsi="Tahoma" w:cs="Tahoma"/>
                <w:sz w:val="20"/>
                <w:lang/>
              </w:rPr>
              <w:t>.</w:t>
            </w:r>
          </w:p>
          <w:p w:rsidR="00102BE6" w:rsidRPr="00CB583E" w:rsidRDefault="00102BE6" w:rsidP="00CB583E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/>
              </w:rPr>
            </w:pPr>
            <w:r w:rsidRPr="00CB583E">
              <w:rPr>
                <w:rFonts w:ascii="Tahoma" w:hAnsi="Tahoma" w:cs="Tahoma"/>
                <w:sz w:val="20"/>
                <w:lang w:eastAsia="uk-UA"/>
              </w:rPr>
              <w:t>I have managerial experience (35 people).</w:t>
            </w:r>
          </w:p>
          <w:p w:rsidR="00102BE6" w:rsidRPr="00B74ED4" w:rsidRDefault="00102BE6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/>
              </w:rPr>
            </w:pPr>
            <w:r w:rsidRPr="00B74ED4">
              <w:rPr>
                <w:rFonts w:ascii="Tahoma" w:hAnsi="Tahoma" w:cs="Tahoma"/>
                <w:sz w:val="20"/>
                <w:lang/>
              </w:rPr>
              <w:t>I have an experience in public speaking.</w:t>
            </w:r>
          </w:p>
          <w:p w:rsidR="00102BE6" w:rsidRPr="0054376C" w:rsidRDefault="00102BE6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:rsidR="00102BE6" w:rsidRPr="00643B93" w:rsidRDefault="00102BE6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:rsidR="00102BE6" w:rsidRPr="00643B93" w:rsidRDefault="00102BE6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  <w:bookmarkStart w:id="0" w:name="_GoBack"/>
      <w:bookmarkEnd w:id="0"/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0A0"/>
      </w:tblPr>
      <w:tblGrid>
        <w:gridCol w:w="2958"/>
        <w:gridCol w:w="7249"/>
      </w:tblGrid>
      <w:tr w:rsidR="00102BE6" w:rsidRPr="00857E58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102BE6" w:rsidRPr="00EB6BA3" w:rsidRDefault="00102BE6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B6BA3">
              <w:rPr>
                <w:rFonts w:ascii="Tahoma" w:hAnsi="Tahoma" w:cs="Tahoma"/>
                <w:color w:val="202124"/>
                <w:sz w:val="18"/>
                <w:szCs w:val="18"/>
                <w:shd w:val="clear" w:color="auto" w:fill="F8F9FA"/>
              </w:rPr>
              <w:t>Certificate of completion of the English language course</w:t>
            </w:r>
          </w:p>
        </w:tc>
      </w:tr>
      <w:tr w:rsidR="00102BE6" w:rsidRPr="00857E58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102BE6" w:rsidRPr="00857E58" w:rsidRDefault="00102BE6" w:rsidP="00556F0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Acreading school </w:t>
              </w:r>
              <w:r w:rsidRPr="00CA30D6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CALLAN METHOD </w:t>
              </w:r>
              <w:r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in Ukraine of</w:t>
              </w:r>
              <w:r w:rsidRPr="00CA30D6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 xml:space="preserve"> Callan Method Organisation London</w:t>
              </w:r>
            </w:hyperlink>
          </w:p>
        </w:tc>
      </w:tr>
      <w:tr w:rsidR="00102BE6" w:rsidRPr="00857E58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48" w:type="dxa"/>
            <w:vAlign w:val="center"/>
          </w:tcPr>
          <w:p w:rsidR="00102BE6" w:rsidRPr="00857E58" w:rsidRDefault="00102BE6" w:rsidP="00643B9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11/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– 11/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</w:t>
            </w:r>
          </w:p>
        </w:tc>
      </w:tr>
      <w:tr w:rsidR="00102BE6" w:rsidRPr="00857E58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Certificate license number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</w:p>
        </w:tc>
      </w:tr>
      <w:tr w:rsidR="00102BE6" w:rsidRPr="004264D2" w:rsidTr="00556F05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857E58" w:rsidRDefault="00102BE6" w:rsidP="00556F05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102BE6" w:rsidRPr="00643B93" w:rsidRDefault="00102BE6" w:rsidP="00556F0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643B93">
              <w:t>https</w:t>
            </w:r>
            <w:r w:rsidRPr="00643B93">
              <w:rPr>
                <w:lang w:val="ru-RU"/>
              </w:rPr>
              <w:t>://</w:t>
            </w:r>
            <w:r w:rsidRPr="00643B93">
              <w:t>hennadii</w:t>
            </w:r>
            <w:r w:rsidRPr="00643B93">
              <w:rPr>
                <w:lang w:val="ru-RU"/>
              </w:rPr>
              <w:t>-</w:t>
            </w:r>
            <w:r w:rsidRPr="00643B93">
              <w:t>sapryka</w:t>
            </w:r>
            <w:r w:rsidRPr="00643B93">
              <w:rPr>
                <w:lang w:val="ru-RU"/>
              </w:rPr>
              <w:t>.</w:t>
            </w:r>
            <w:r w:rsidRPr="00643B93">
              <w:t>github</w:t>
            </w:r>
            <w:r w:rsidRPr="00643B93">
              <w:rPr>
                <w:lang w:val="ru-RU"/>
              </w:rPr>
              <w:t>.</w:t>
            </w:r>
            <w:r w:rsidRPr="00643B93">
              <w:t>io</w:t>
            </w:r>
            <w:r w:rsidRPr="00643B93">
              <w:rPr>
                <w:lang w:val="ru-RU"/>
              </w:rPr>
              <w:t>/</w:t>
            </w:r>
            <w:r w:rsidRPr="00643B93">
              <w:t>certify</w:t>
            </w:r>
            <w:r w:rsidRPr="00643B93">
              <w:rPr>
                <w:lang w:val="ru-RU"/>
              </w:rPr>
              <w:t>.</w:t>
            </w:r>
            <w:r w:rsidRPr="00643B93">
              <w:t>github</w:t>
            </w:r>
            <w:r w:rsidRPr="00643B93">
              <w:rPr>
                <w:lang w:val="ru-RU"/>
              </w:rPr>
              <w:t>.</w:t>
            </w:r>
            <w:r w:rsidRPr="00643B93">
              <w:t>io</w:t>
            </w:r>
            <w:r w:rsidRPr="00643B93">
              <w:rPr>
                <w:lang w:val="ru-RU"/>
              </w:rPr>
              <w:t>/</w:t>
            </w:r>
          </w:p>
        </w:tc>
      </w:tr>
    </w:tbl>
    <w:p w:rsidR="00102BE6" w:rsidRPr="007E2BE5" w:rsidRDefault="00102BE6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102BE6" w:rsidRDefault="00102BE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:rsidR="00102BE6" w:rsidRDefault="00102BE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0A0"/>
      </w:tblPr>
      <w:tblGrid>
        <w:gridCol w:w="2958"/>
        <w:gridCol w:w="7248"/>
      </w:tblGrid>
      <w:tr w:rsidR="00102BE6" w:rsidRPr="00433025" w:rsidTr="001B1DD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102BE6" w:rsidRPr="00805064" w:rsidRDefault="00102BE6" w:rsidP="001B1DD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102BE6" w:rsidRPr="00433025" w:rsidTr="001B1DD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</w:tcBorders>
            <w:vAlign w:val="center"/>
          </w:tcPr>
          <w:p w:rsidR="00102BE6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</w:tcBorders>
            <w:vAlign w:val="center"/>
          </w:tcPr>
          <w:p w:rsidR="00102BE6" w:rsidRPr="00E944DA" w:rsidRDefault="00102BE6" w:rsidP="0014295B">
            <w:pPr>
              <w:pStyle w:val="Heading2"/>
              <w:shd w:val="clear" w:color="auto" w:fill="FFFFFF"/>
              <w:spacing w:after="0" w:line="100" w:lineRule="exact"/>
              <w:textAlignment w:val="baseline"/>
              <w:rPr>
                <w:rFonts w:ascii="Tahoma" w:hAnsi="Tahoma" w:cs="Tahoma"/>
                <w:bCs w:val="0"/>
                <w:i w:val="0"/>
                <w:sz w:val="18"/>
                <w:szCs w:val="18"/>
                <w:lang w:val="uk-UA" w:eastAsia="uk-UA"/>
              </w:rPr>
            </w:pPr>
            <w:r w:rsidRPr="00E944DA">
              <w:rPr>
                <w:rFonts w:ascii="Tahoma" w:hAnsi="Tahoma" w:cs="Tahoma"/>
                <w:bCs w:val="0"/>
                <w:i w:val="0"/>
                <w:sz w:val="18"/>
                <w:szCs w:val="18"/>
              </w:rPr>
              <w:t xml:space="preserve">Main Directorate of the National Police of </w:t>
            </w:r>
            <w:smartTag w:uri="urn:schemas-microsoft-com:office:smarttags" w:element="place">
              <w:smartTag w:uri="urn:schemas-microsoft-com:office:smarttags" w:element="country-region">
                <w:r w:rsidRPr="00E944DA">
                  <w:rPr>
                    <w:rFonts w:ascii="Tahoma" w:hAnsi="Tahoma" w:cs="Tahoma"/>
                    <w:bCs w:val="0"/>
                    <w:i w:val="0"/>
                    <w:sz w:val="18"/>
                    <w:szCs w:val="18"/>
                  </w:rPr>
                  <w:t>Ukraine</w:t>
                </w:r>
              </w:smartTag>
            </w:smartTag>
            <w:r w:rsidRPr="00E944DA">
              <w:rPr>
                <w:rFonts w:ascii="Tahoma" w:hAnsi="Tahoma" w:cs="Tahoma"/>
                <w:bCs w:val="0"/>
                <w:i w:val="0"/>
                <w:sz w:val="18"/>
                <w:szCs w:val="18"/>
              </w:rPr>
              <w:t xml:space="preserve"> in Lviv Region</w:t>
            </w:r>
          </w:p>
          <w:p w:rsidR="00102BE6" w:rsidRPr="00C16230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uk-UA"/>
              </w:rPr>
            </w:pPr>
          </w:p>
        </w:tc>
      </w:tr>
      <w:tr w:rsidR="00102BE6" w:rsidRPr="00433025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14295B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C16230">
                  <w:rPr>
                    <w:rFonts w:ascii="Tahoma" w:hAnsi="Tahoma" w:cs="Tahoma"/>
                    <w:sz w:val="18"/>
                    <w:szCs w:val="18"/>
                    <w:lang w:val="en-US" w:eastAsia="ru-RU"/>
                  </w:rPr>
                  <w:t>Ukraine</w:t>
                </w:r>
              </w:smartTag>
            </w:smartTag>
            <w:r w:rsidRPr="00C16230">
              <w:rPr>
                <w:rFonts w:ascii="Tahoma" w:hAnsi="Tahoma" w:cs="Tahoma"/>
                <w:sz w:val="18"/>
                <w:szCs w:val="18"/>
                <w:lang w:val="en-US" w:eastAsia="ru-RU"/>
              </w:rPr>
              <w:t>, Lviv</w:t>
            </w:r>
          </w:p>
        </w:tc>
      </w:tr>
      <w:tr w:rsidR="00102BE6" w:rsidRPr="00FA313B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14295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sz w:val="18"/>
                <w:szCs w:val="18"/>
                <w:lang/>
              </w:rPr>
            </w:pPr>
            <w:r w:rsidRPr="00C16230">
              <w:rPr>
                <w:rFonts w:ascii="Tahoma" w:hAnsi="Tahoma" w:cs="Tahoma"/>
                <w:sz w:val="18"/>
                <w:szCs w:val="18"/>
              </w:rPr>
              <w:t>09/2000 – present time</w:t>
            </w:r>
          </w:p>
        </w:tc>
      </w:tr>
      <w:tr w:rsidR="00102BE6" w:rsidRPr="00044C34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CB7FD6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uk-UA" w:eastAsia="ru-RU"/>
              </w:rPr>
            </w:pPr>
            <w:r w:rsidRPr="00C16230">
              <w:rPr>
                <w:rFonts w:ascii="Arial" w:hAnsi="Arial" w:cs="Arial"/>
                <w:sz w:val="18"/>
                <w:szCs w:val="18"/>
                <w:shd w:val="clear" w:color="auto" w:fill="F8F9FA"/>
              </w:rPr>
              <w:t>Law enforcement activities, prevention and detection of serious and especially serious crimes, using special equipment.</w:t>
            </w:r>
            <w:r w:rsidRPr="00C16230">
              <w:rPr>
                <w:rFonts w:ascii="Arial" w:hAnsi="Arial" w:cs="Arial"/>
                <w:sz w:val="18"/>
                <w:szCs w:val="18"/>
                <w:shd w:val="clear" w:color="auto" w:fill="F8F9FA"/>
                <w:lang w:val="uk-UA"/>
              </w:rPr>
              <w:t xml:space="preserve"> </w:t>
            </w:r>
          </w:p>
        </w:tc>
      </w:tr>
      <w:tr w:rsidR="00102BE6" w:rsidRPr="00FA313B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A52338">
            <w:pPr>
              <w:autoSpaceDE/>
              <w:autoSpaceDN/>
              <w:jc w:val="left"/>
              <w:rPr>
                <w:rFonts w:ascii="Tahoma" w:hAnsi="Tahoma" w:cs="Tahoma"/>
                <w:sz w:val="18"/>
                <w:szCs w:val="18"/>
              </w:rPr>
            </w:pPr>
            <w:hyperlink r:id="rId9" w:history="1">
              <w:r w:rsidRPr="00E944DA">
                <w:rPr>
                  <w:rFonts w:ascii="Tahoma" w:hAnsi="Tahoma" w:cs="Tahom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security officer Major Crimes Unit, security administrator</w:t>
              </w:r>
            </w:hyperlink>
            <w:r w:rsidRPr="00E944DA">
              <w:rPr>
                <w:rFonts w:ascii="Tahoma" w:hAnsi="Tahoma" w:cs="Tahoma"/>
                <w:sz w:val="18"/>
                <w:szCs w:val="18"/>
              </w:rPr>
              <w:t>, analyst</w:t>
            </w:r>
            <w:r w:rsidRPr="00C16230">
              <w:rPr>
                <w:rFonts w:ascii="Tahoma" w:hAnsi="Tahoma" w:cs="Tahoma"/>
                <w:sz w:val="18"/>
                <w:szCs w:val="18"/>
              </w:rPr>
              <w:t xml:space="preserve"> – 2000-2017</w:t>
            </w:r>
          </w:p>
          <w:p w:rsidR="00102BE6" w:rsidRPr="00C16230" w:rsidRDefault="00102BE6" w:rsidP="00A52338">
            <w:pPr>
              <w:autoSpaceDE/>
              <w:autoSpaceDN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C16230">
              <w:rPr>
                <w:rFonts w:ascii="Tahoma" w:hAnsi="Tahoma" w:cs="Tahoma"/>
                <w:bCs/>
                <w:sz w:val="18"/>
                <w:szCs w:val="18"/>
              </w:rPr>
              <w:t xml:space="preserve">division chief – 2017 - </w:t>
            </w:r>
            <w:r w:rsidRPr="00C16230">
              <w:rPr>
                <w:rFonts w:ascii="Tahoma" w:hAnsi="Tahoma" w:cs="Tahoma"/>
                <w:sz w:val="18"/>
                <w:szCs w:val="18"/>
              </w:rPr>
              <w:t>present time</w:t>
            </w:r>
          </w:p>
        </w:tc>
      </w:tr>
      <w:tr w:rsidR="00102BE6" w:rsidRPr="00FA313B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CB7FD6">
            <w:pPr>
              <w:pStyle w:val="GreenTable-Resume"/>
              <w:rPr>
                <w:color w:val="auto"/>
                <w:sz w:val="18"/>
                <w:szCs w:val="18"/>
              </w:rPr>
            </w:pPr>
            <w:r w:rsidRPr="00C16230">
              <w:rPr>
                <w:color w:val="auto"/>
                <w:sz w:val="18"/>
                <w:szCs w:val="18"/>
              </w:rPr>
              <w:t>3</w:t>
            </w:r>
            <w:r w:rsidRPr="00C16230">
              <w:rPr>
                <w:color w:val="auto"/>
                <w:sz w:val="18"/>
                <w:szCs w:val="18"/>
                <w:lang w:val="uk-UA"/>
              </w:rPr>
              <w:t>2</w:t>
            </w:r>
            <w:r w:rsidRPr="00C16230">
              <w:rPr>
                <w:color w:val="auto"/>
                <w:sz w:val="18"/>
                <w:szCs w:val="18"/>
              </w:rPr>
              <w:t xml:space="preserve"> unit officers, 6 crime analyst, 3 security administrator</w:t>
            </w:r>
          </w:p>
        </w:tc>
      </w:tr>
      <w:tr w:rsidR="00102BE6" w:rsidRPr="00693F94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102BE6" w:rsidRPr="00FF787C" w:rsidRDefault="00102BE6" w:rsidP="001B1DD2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 w:rsidRPr="00FF787C">
              <w:rPr>
                <w:color w:val="333E49"/>
                <w:sz w:val="18"/>
                <w:szCs w:val="18"/>
                <w:shd w:val="clear" w:color="auto" w:fill="FFFFFF"/>
              </w:rPr>
              <w:t>Installing and configuring software, hardware and networks</w:t>
            </w:r>
          </w:p>
          <w:p w:rsidR="00102BE6" w:rsidRPr="00C87392" w:rsidRDefault="00102BE6" w:rsidP="001B1DD2">
            <w:pPr>
              <w:pStyle w:val="ArrowGreenBullets"/>
              <w:rPr>
                <w:color w:val="auto"/>
                <w:sz w:val="18"/>
                <w:szCs w:val="18"/>
                <w:lang w:eastAsia="ru-RU"/>
              </w:rPr>
            </w:pPr>
            <w:r w:rsidRPr="00F17D9E">
              <w:rPr>
                <w:rFonts w:ascii="Helvetica" w:hAnsi="Helvetica"/>
                <w:color w:val="333E49"/>
                <w:sz w:val="18"/>
                <w:szCs w:val="18"/>
                <w:shd w:val="clear" w:color="auto" w:fill="FFFFFF"/>
              </w:rPr>
              <w:t>Ensuring security and efficiency of IT infrastructure</w:t>
            </w:r>
          </w:p>
          <w:p w:rsidR="00102BE6" w:rsidRPr="00DF7FBE" w:rsidRDefault="00102BE6" w:rsidP="001B1DD2">
            <w:pPr>
              <w:pStyle w:val="ArrowGreenBullets"/>
              <w:rPr>
                <w:rStyle w:val="Strong"/>
                <w:rFonts w:cs="Tahoma"/>
                <w:bCs w:val="0"/>
                <w:color w:val="auto"/>
                <w:sz w:val="18"/>
                <w:szCs w:val="18"/>
                <w:lang w:eastAsia="ru-RU"/>
              </w:rPr>
            </w:pPr>
            <w:r w:rsidRPr="00C87392">
              <w:rPr>
                <w:rStyle w:val="Strong"/>
                <w:rFonts w:cs="Tahoma"/>
                <w:b w:val="0"/>
                <w:color w:val="000000"/>
                <w:sz w:val="18"/>
                <w:szCs w:val="18"/>
                <w:bdr w:val="none" w:sz="0" w:space="0" w:color="auto" w:frame="1"/>
              </w:rPr>
              <w:t>Data Research and Analytics</w:t>
            </w:r>
          </w:p>
          <w:p w:rsidR="00102BE6" w:rsidRPr="00DF7FBE" w:rsidRDefault="00102BE6" w:rsidP="00DF7FBE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 w:rsidRPr="00DF7FBE">
              <w:rPr>
                <w:rStyle w:val="hps"/>
                <w:color w:val="auto"/>
                <w:sz w:val="18"/>
                <w:szCs w:val="18"/>
                <w:lang w:eastAsia="ru-RU"/>
              </w:rPr>
              <w:t>Creating visual schema, and analyst crime incident patterns</w:t>
            </w:r>
          </w:p>
          <w:p w:rsidR="00102BE6" w:rsidRPr="00935BEA" w:rsidRDefault="00102BE6" w:rsidP="00935BEA">
            <w:pPr>
              <w:pStyle w:val="ArrowGreenBullets"/>
              <w:rPr>
                <w:rStyle w:val="hps"/>
                <w:color w:val="auto"/>
                <w:sz w:val="18"/>
                <w:szCs w:val="18"/>
                <w:lang w:eastAsia="ru-RU"/>
              </w:rPr>
            </w:pPr>
            <w:r>
              <w:rPr>
                <w:rStyle w:val="hps"/>
                <w:color w:val="auto"/>
                <w:sz w:val="18"/>
                <w:szCs w:val="18"/>
              </w:rPr>
              <w:t xml:space="preserve">Creating database. </w:t>
            </w:r>
            <w:r w:rsidRPr="00C87392">
              <w:rPr>
                <w:rStyle w:val="hps"/>
                <w:color w:val="auto"/>
                <w:sz w:val="18"/>
                <w:szCs w:val="18"/>
                <w:lang/>
              </w:rPr>
              <w:t>Generate useful reports</w:t>
            </w:r>
            <w:r>
              <w:rPr>
                <w:rStyle w:val="hps"/>
                <w:color w:val="auto"/>
                <w:sz w:val="18"/>
                <w:szCs w:val="18"/>
                <w:lang/>
              </w:rPr>
              <w:t xml:space="preserve"> </w:t>
            </w:r>
            <w:r w:rsidRPr="00C87392">
              <w:rPr>
                <w:rStyle w:val="hps"/>
                <w:color w:val="auto"/>
                <w:sz w:val="18"/>
                <w:szCs w:val="18"/>
                <w:lang/>
              </w:rPr>
              <w:t>from database</w:t>
            </w:r>
            <w:r w:rsidRPr="00935BEA">
              <w:rPr>
                <w:rStyle w:val="hps"/>
                <w:color w:val="auto"/>
                <w:sz w:val="18"/>
                <w:szCs w:val="18"/>
                <w:lang/>
              </w:rPr>
              <w:t xml:space="preserve"> </w:t>
            </w:r>
          </w:p>
          <w:p w:rsidR="00102BE6" w:rsidRPr="00935BEA" w:rsidRDefault="00102BE6" w:rsidP="00935BEA">
            <w:pPr>
              <w:pStyle w:val="ArrowGreenBullets"/>
              <w:rPr>
                <w:color w:val="auto"/>
                <w:sz w:val="18"/>
                <w:szCs w:val="18"/>
                <w:lang w:eastAsia="ru-RU"/>
              </w:rPr>
            </w:pPr>
            <w:r w:rsidRPr="00C16230">
              <w:rPr>
                <w:color w:val="auto"/>
                <w:sz w:val="18"/>
                <w:szCs w:val="18"/>
              </w:rPr>
              <w:t>Team management</w:t>
            </w:r>
          </w:p>
        </w:tc>
      </w:tr>
      <w:tr w:rsidR="00102BE6" w:rsidRPr="00FA313B" w:rsidTr="001B1DD2">
        <w:trPr>
          <w:trHeight w:val="284"/>
          <w:jc w:val="center"/>
        </w:trPr>
        <w:tc>
          <w:tcPr>
            <w:tcW w:w="2958" w:type="dxa"/>
            <w:vAlign w:val="center"/>
          </w:tcPr>
          <w:p w:rsidR="00102BE6" w:rsidRPr="00255F49" w:rsidRDefault="00102BE6" w:rsidP="001B1DD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102BE6" w:rsidRPr="00C16230" w:rsidRDefault="00102BE6" w:rsidP="001B1DD2">
            <w:pPr>
              <w:pStyle w:val="GreenTable-Resume"/>
              <w:rPr>
                <w:color w:val="auto"/>
                <w:sz w:val="18"/>
                <w:szCs w:val="18"/>
                <w:lang w:val="uk-UA"/>
              </w:rPr>
            </w:pPr>
            <w:r w:rsidRPr="00C16230">
              <w:rPr>
                <w:b/>
                <w:bCs/>
                <w:color w:val="auto"/>
                <w:sz w:val="18"/>
                <w:szCs w:val="18"/>
              </w:rPr>
              <w:t xml:space="preserve">Tools: </w:t>
            </w:r>
            <w:r w:rsidRPr="00C16230">
              <w:rPr>
                <w:color w:val="auto"/>
                <w:sz w:val="18"/>
                <w:szCs w:val="18"/>
                <w:shd w:val="clear" w:color="auto" w:fill="F9F9F9"/>
              </w:rPr>
              <w:t>IBM Security i2 Analyst's</w:t>
            </w:r>
            <w:r w:rsidRPr="00C16230">
              <w:rPr>
                <w:color w:val="auto"/>
                <w:sz w:val="18"/>
                <w:szCs w:val="18"/>
                <w:lang w:val="uk-UA" w:eastAsia="uk-UA"/>
              </w:rPr>
              <w:t xml:space="preserve"> </w:t>
            </w:r>
          </w:p>
          <w:p w:rsidR="00102BE6" w:rsidRPr="00F80293" w:rsidRDefault="00102BE6" w:rsidP="00F80293">
            <w:pPr>
              <w:shd w:val="clear" w:color="auto" w:fill="FFFFFF"/>
              <w:autoSpaceDE/>
              <w:autoSpaceDN/>
              <w:spacing w:line="240" w:lineRule="atLeast"/>
              <w:jc w:val="left"/>
              <w:rPr>
                <w:rFonts w:ascii="Tahoma" w:hAnsi="Tahoma" w:cs="Tahoma"/>
                <w:sz w:val="20"/>
                <w:lang w:val="uk-UA" w:eastAsia="uk-UA"/>
              </w:rPr>
            </w:pPr>
            <w:r w:rsidRPr="00C1623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Languages &amp; Technologies: </w:t>
            </w:r>
            <w:r w:rsidRPr="00C16230">
              <w:rPr>
                <w:rFonts w:ascii="Tahoma" w:hAnsi="Tahoma" w:cs="Tahoma"/>
                <w:sz w:val="18"/>
                <w:szCs w:val="18"/>
              </w:rPr>
              <w:t>MS Access, SQL</w:t>
            </w:r>
            <w:r>
              <w:rPr>
                <w:rFonts w:ascii="Tahoma" w:hAnsi="Tahoma" w:cs="Tahoma"/>
                <w:sz w:val="18"/>
                <w:szCs w:val="18"/>
              </w:rPr>
              <w:t>,</w:t>
            </w:r>
            <w:r w:rsidRPr="00C16230">
              <w:rPr>
                <w:rFonts w:ascii="Tahoma" w:hAnsi="Tahoma" w:cs="Tahoma"/>
                <w:sz w:val="18"/>
                <w:szCs w:val="18"/>
                <w:lang w:val="uk-UA" w:eastAsia="uk-UA"/>
              </w:rPr>
              <w:t xml:space="preserve"> Virtualization Technology (VMware)</w:t>
            </w:r>
          </w:p>
        </w:tc>
      </w:tr>
    </w:tbl>
    <w:p w:rsidR="00102BE6" w:rsidRPr="00FC1EDE" w:rsidRDefault="00102BE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102BE6" w:rsidRPr="00FC1EDE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BE6" w:rsidRDefault="00102BE6">
      <w:r>
        <w:separator/>
      </w:r>
    </w:p>
  </w:endnote>
  <w:endnote w:type="continuationSeparator" w:id="0">
    <w:p w:rsidR="00102BE6" w:rsidRDefault="00102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BE6" w:rsidRPr="00EE34B6" w:rsidRDefault="00102BE6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251660288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102BE6" w:rsidRPr="007B57CA" w:rsidRDefault="00102BE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DB5E65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BE6" w:rsidRDefault="00102BE6">
      <w:r>
        <w:separator/>
      </w:r>
    </w:p>
  </w:footnote>
  <w:footnote w:type="continuationSeparator" w:id="0">
    <w:p w:rsidR="00102BE6" w:rsidRDefault="00102B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BE6" w:rsidRDefault="00102BE6" w:rsidP="00E7430F">
    <w:pPr>
      <w:pStyle w:val="Header"/>
      <w:framePr w:wrap="around" w:vAnchor="text" w:hAnchor="margin" w:xAlign="right" w:y="1"/>
      <w:rPr>
        <w:rStyle w:val="PageNumber"/>
        <w:rFonts w:cs="Garamond"/>
      </w:rPr>
    </w:pPr>
    <w:r>
      <w:rPr>
        <w:rStyle w:val="PageNumber"/>
        <w:rFonts w:cs="Garamond"/>
      </w:rPr>
      <w:fldChar w:fldCharType="begin"/>
    </w:r>
    <w:r>
      <w:rPr>
        <w:rStyle w:val="PageNumber"/>
        <w:rFonts w:cs="Garamond"/>
      </w:rPr>
      <w:instrText xml:space="preserve">PAGE  </w:instrText>
    </w:r>
    <w:r>
      <w:rPr>
        <w:rStyle w:val="PageNumber"/>
        <w:rFonts w:cs="Garamond"/>
      </w:rPr>
      <w:fldChar w:fldCharType="end"/>
    </w:r>
  </w:p>
  <w:p w:rsidR="00102BE6" w:rsidRDefault="00102BE6" w:rsidP="000A239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/>
    </w:tblPr>
    <w:tblGrid>
      <w:gridCol w:w="4987"/>
      <w:gridCol w:w="5182"/>
    </w:tblGrid>
    <w:tr w:rsidR="00102BE6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102BE6" w:rsidRPr="007B57CA" w:rsidRDefault="00102BE6" w:rsidP="00B927A0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Hennadii Sapryka</w:t>
          </w:r>
        </w:p>
      </w:tc>
      <w:tc>
        <w:tcPr>
          <w:tcW w:w="2548" w:type="pct"/>
          <w:shd w:val="clear" w:color="auto" w:fill="2E74B5"/>
          <w:vAlign w:val="center"/>
        </w:tcPr>
        <w:p w:rsidR="00102BE6" w:rsidRPr="007B57CA" w:rsidRDefault="00102BE6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01/01/2021</w:t>
          </w:r>
        </w:p>
      </w:tc>
    </w:tr>
  </w:tbl>
  <w:p w:rsidR="00102BE6" w:rsidRPr="0054376C" w:rsidRDefault="00102BE6">
    <w:pPr>
      <w:pStyle w:val="Header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840328D"/>
    <w:multiLevelType w:val="multilevel"/>
    <w:tmpl w:val="2C0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5"/>
  </w:num>
  <w:num w:numId="8">
    <w:abstractNumId w:val="20"/>
  </w:num>
  <w:num w:numId="9">
    <w:abstractNumId w:val="24"/>
  </w:num>
  <w:num w:numId="10">
    <w:abstractNumId w:val="4"/>
  </w:num>
  <w:num w:numId="11">
    <w:abstractNumId w:val="6"/>
  </w:num>
  <w:num w:numId="12">
    <w:abstractNumId w:val="2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6"/>
  </w:num>
  <w:num w:numId="22">
    <w:abstractNumId w:val="11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3"/>
  </w:num>
  <w:num w:numId="28">
    <w:abstractNumId w:val="33"/>
  </w:num>
  <w:num w:numId="29">
    <w:abstractNumId w:val="27"/>
  </w:num>
  <w:num w:numId="30">
    <w:abstractNumId w:val="9"/>
  </w:num>
  <w:num w:numId="31">
    <w:abstractNumId w:val="25"/>
  </w:num>
  <w:num w:numId="32">
    <w:abstractNumId w:val="29"/>
  </w:num>
  <w:num w:numId="33">
    <w:abstractNumId w:val="3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56372"/>
    <w:rsid w:val="0006139F"/>
    <w:rsid w:val="0006169C"/>
    <w:rsid w:val="0007202A"/>
    <w:rsid w:val="0007218E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2BE6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95B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1DD2"/>
    <w:rsid w:val="001B2B64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427D5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A545D"/>
    <w:rsid w:val="002B2CDC"/>
    <w:rsid w:val="002C3CF8"/>
    <w:rsid w:val="002C48FA"/>
    <w:rsid w:val="002D48A9"/>
    <w:rsid w:val="002F26E3"/>
    <w:rsid w:val="002F326D"/>
    <w:rsid w:val="002F570E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64D2"/>
    <w:rsid w:val="00433025"/>
    <w:rsid w:val="004346CE"/>
    <w:rsid w:val="00440DB4"/>
    <w:rsid w:val="0044299E"/>
    <w:rsid w:val="00445CF3"/>
    <w:rsid w:val="00450CC9"/>
    <w:rsid w:val="00456524"/>
    <w:rsid w:val="004568F7"/>
    <w:rsid w:val="0047491C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6F05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3B9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24CD8"/>
    <w:rsid w:val="007258CA"/>
    <w:rsid w:val="00732B4F"/>
    <w:rsid w:val="00732CF0"/>
    <w:rsid w:val="007346A4"/>
    <w:rsid w:val="00735B2D"/>
    <w:rsid w:val="00736743"/>
    <w:rsid w:val="00746828"/>
    <w:rsid w:val="00755600"/>
    <w:rsid w:val="0075588A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2BE5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7F8"/>
    <w:rsid w:val="008A052D"/>
    <w:rsid w:val="008A2B97"/>
    <w:rsid w:val="008A6FDD"/>
    <w:rsid w:val="008B3E5E"/>
    <w:rsid w:val="008B6AA5"/>
    <w:rsid w:val="008C3A37"/>
    <w:rsid w:val="008C5CD5"/>
    <w:rsid w:val="008D26A7"/>
    <w:rsid w:val="008E0E4F"/>
    <w:rsid w:val="008E659E"/>
    <w:rsid w:val="008E6F4B"/>
    <w:rsid w:val="008F6BAA"/>
    <w:rsid w:val="00900110"/>
    <w:rsid w:val="00903E78"/>
    <w:rsid w:val="009169C9"/>
    <w:rsid w:val="00923618"/>
    <w:rsid w:val="00935BEA"/>
    <w:rsid w:val="0096110C"/>
    <w:rsid w:val="00961357"/>
    <w:rsid w:val="00961AC0"/>
    <w:rsid w:val="0096276E"/>
    <w:rsid w:val="009641E5"/>
    <w:rsid w:val="0096689A"/>
    <w:rsid w:val="009749DE"/>
    <w:rsid w:val="009855E6"/>
    <w:rsid w:val="009A2CB7"/>
    <w:rsid w:val="009A539C"/>
    <w:rsid w:val="009A5860"/>
    <w:rsid w:val="009B67C1"/>
    <w:rsid w:val="009B6DE0"/>
    <w:rsid w:val="009B7AFE"/>
    <w:rsid w:val="009C7054"/>
    <w:rsid w:val="009C7790"/>
    <w:rsid w:val="009D147B"/>
    <w:rsid w:val="009E1767"/>
    <w:rsid w:val="009E48D8"/>
    <w:rsid w:val="009F4294"/>
    <w:rsid w:val="009F581D"/>
    <w:rsid w:val="009F6D38"/>
    <w:rsid w:val="00A13E57"/>
    <w:rsid w:val="00A17111"/>
    <w:rsid w:val="00A24A60"/>
    <w:rsid w:val="00A34B07"/>
    <w:rsid w:val="00A35C45"/>
    <w:rsid w:val="00A47A9E"/>
    <w:rsid w:val="00A51106"/>
    <w:rsid w:val="00A52338"/>
    <w:rsid w:val="00A55035"/>
    <w:rsid w:val="00A57E47"/>
    <w:rsid w:val="00A637B6"/>
    <w:rsid w:val="00A6417D"/>
    <w:rsid w:val="00A64FBD"/>
    <w:rsid w:val="00A75B91"/>
    <w:rsid w:val="00A853BC"/>
    <w:rsid w:val="00AA2BEB"/>
    <w:rsid w:val="00AB3745"/>
    <w:rsid w:val="00AC7F89"/>
    <w:rsid w:val="00AE33FB"/>
    <w:rsid w:val="00AE7F95"/>
    <w:rsid w:val="00AF055A"/>
    <w:rsid w:val="00AF327C"/>
    <w:rsid w:val="00B03547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4ED4"/>
    <w:rsid w:val="00B810D8"/>
    <w:rsid w:val="00B83848"/>
    <w:rsid w:val="00B857C4"/>
    <w:rsid w:val="00B86CCE"/>
    <w:rsid w:val="00B91465"/>
    <w:rsid w:val="00B927A0"/>
    <w:rsid w:val="00BA2625"/>
    <w:rsid w:val="00BB1159"/>
    <w:rsid w:val="00BB37A5"/>
    <w:rsid w:val="00BD0731"/>
    <w:rsid w:val="00BD2FB0"/>
    <w:rsid w:val="00BD43A5"/>
    <w:rsid w:val="00BD640C"/>
    <w:rsid w:val="00BE23CF"/>
    <w:rsid w:val="00BF5C62"/>
    <w:rsid w:val="00BF5E22"/>
    <w:rsid w:val="00C0138D"/>
    <w:rsid w:val="00C01E6A"/>
    <w:rsid w:val="00C03D7D"/>
    <w:rsid w:val="00C049AE"/>
    <w:rsid w:val="00C06977"/>
    <w:rsid w:val="00C16230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87392"/>
    <w:rsid w:val="00C91967"/>
    <w:rsid w:val="00C94AF2"/>
    <w:rsid w:val="00C95F51"/>
    <w:rsid w:val="00C96CAB"/>
    <w:rsid w:val="00CA05EA"/>
    <w:rsid w:val="00CA30D6"/>
    <w:rsid w:val="00CA3271"/>
    <w:rsid w:val="00CA4139"/>
    <w:rsid w:val="00CA5F3B"/>
    <w:rsid w:val="00CA6DB0"/>
    <w:rsid w:val="00CB2489"/>
    <w:rsid w:val="00CB393E"/>
    <w:rsid w:val="00CB583E"/>
    <w:rsid w:val="00CB7FD6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B5E65"/>
    <w:rsid w:val="00DC73E8"/>
    <w:rsid w:val="00DD1DB2"/>
    <w:rsid w:val="00DD5983"/>
    <w:rsid w:val="00DE5C04"/>
    <w:rsid w:val="00DE64C1"/>
    <w:rsid w:val="00DF0A49"/>
    <w:rsid w:val="00DF1154"/>
    <w:rsid w:val="00DF160E"/>
    <w:rsid w:val="00DF2038"/>
    <w:rsid w:val="00DF7F3B"/>
    <w:rsid w:val="00DF7FBE"/>
    <w:rsid w:val="00E0002F"/>
    <w:rsid w:val="00E05342"/>
    <w:rsid w:val="00E05CCB"/>
    <w:rsid w:val="00E26B84"/>
    <w:rsid w:val="00E279D8"/>
    <w:rsid w:val="00E40167"/>
    <w:rsid w:val="00E46063"/>
    <w:rsid w:val="00E50452"/>
    <w:rsid w:val="00E578B3"/>
    <w:rsid w:val="00E62682"/>
    <w:rsid w:val="00E671B8"/>
    <w:rsid w:val="00E721B5"/>
    <w:rsid w:val="00E7430F"/>
    <w:rsid w:val="00E77B95"/>
    <w:rsid w:val="00E867CF"/>
    <w:rsid w:val="00E906F0"/>
    <w:rsid w:val="00E944DA"/>
    <w:rsid w:val="00EA5376"/>
    <w:rsid w:val="00EB26DA"/>
    <w:rsid w:val="00EB6796"/>
    <w:rsid w:val="00EB6BA3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17D9E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0293"/>
    <w:rsid w:val="00F87A9E"/>
    <w:rsid w:val="00F92380"/>
    <w:rsid w:val="00F952ED"/>
    <w:rsid w:val="00FA2236"/>
    <w:rsid w:val="00FA313B"/>
    <w:rsid w:val="00FA41BA"/>
    <w:rsid w:val="00FB0338"/>
    <w:rsid w:val="00FB322C"/>
    <w:rsid w:val="00FB4692"/>
    <w:rsid w:val="00FC1EDE"/>
    <w:rsid w:val="00FC7168"/>
    <w:rsid w:val="00FD70DF"/>
    <w:rsid w:val="00FF13FF"/>
    <w:rsid w:val="00FF40A8"/>
    <w:rsid w:val="00FF4DB0"/>
    <w:rsid w:val="00FF5BB0"/>
    <w:rsid w:val="00FF774E"/>
    <w:rsid w:val="00FF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szCs w:val="20"/>
      <w:lang w:val="en-GB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160E"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402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02"/>
    <w:rPr>
      <w:rFonts w:asciiTheme="majorHAnsi" w:eastAsiaTheme="majorEastAsia" w:hAnsiTheme="majorHAnsi" w:cstheme="majorBidi"/>
      <w:b/>
      <w:bCs/>
      <w:sz w:val="26"/>
      <w:szCs w:val="26"/>
      <w:lang w:val="en-GB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">
    <w:name w:val="заголовок 1"/>
    <w:basedOn w:val="Normal"/>
    <w:next w:val="Normal"/>
    <w:uiPriority w:val="99"/>
    <w:rsid w:val="00DF160E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uiPriority w:val="99"/>
    <w:rsid w:val="00DF160E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uiPriority w:val="99"/>
    <w:rsid w:val="00DF160E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uiPriority w:val="99"/>
    <w:rsid w:val="00DF160E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uiPriority w:val="99"/>
    <w:rsid w:val="00DF160E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uiPriority w:val="99"/>
    <w:rsid w:val="00DF160E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uiPriority w:val="99"/>
    <w:rsid w:val="00DF160E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uiPriority w:val="99"/>
    <w:rsid w:val="00DF160E"/>
    <w:pPr>
      <w:keepNext/>
      <w:shd w:val="pct25" w:color="auto" w:fill="FFFFFF"/>
    </w:pPr>
    <w:rPr>
      <w:rFonts w:cs="Times New Roman"/>
      <w:b/>
      <w:bCs/>
      <w:szCs w:val="24"/>
      <w:lang w:val="en-US" w:eastAsia="uk-UA"/>
    </w:rPr>
  </w:style>
  <w:style w:type="paragraph" w:customStyle="1" w:styleId="9">
    <w:name w:val="заголовок 9"/>
    <w:basedOn w:val="Normal"/>
    <w:next w:val="Normal"/>
    <w:uiPriority w:val="99"/>
    <w:rsid w:val="00DF160E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  <w:uiPriority w:val="99"/>
    <w:rsid w:val="00DF160E"/>
  </w:style>
  <w:style w:type="paragraph" w:customStyle="1" w:styleId="a0">
    <w:name w:val="Достижение"/>
    <w:basedOn w:val="BodyText"/>
    <w:autoRedefine/>
    <w:uiPriority w:val="99"/>
    <w:rsid w:val="00DF160E"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uiPriority w:val="99"/>
    <w:rsid w:val="00DF160E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uiPriority w:val="99"/>
    <w:rsid w:val="00DF160E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uiPriority w:val="99"/>
    <w:rsid w:val="00DF160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  <w:uiPriority w:val="99"/>
    <w:rsid w:val="00DF160E"/>
  </w:style>
  <w:style w:type="paragraph" w:customStyle="1" w:styleId="a2">
    <w:name w:val="Учреждение"/>
    <w:basedOn w:val="Normal"/>
    <w:next w:val="a0"/>
    <w:autoRedefine/>
    <w:uiPriority w:val="99"/>
    <w:rsid w:val="00DF160E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uiPriority w:val="99"/>
    <w:rsid w:val="00DF160E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sz w:val="20"/>
      <w:szCs w:val="20"/>
      <w:lang w:val="ru-RU" w:eastAsia="ru-RU"/>
    </w:rPr>
  </w:style>
  <w:style w:type="paragraph" w:customStyle="1" w:styleId="a4">
    <w:name w:val="Имя"/>
    <w:basedOn w:val="Normal"/>
    <w:next w:val="Normal"/>
    <w:autoRedefine/>
    <w:uiPriority w:val="99"/>
    <w:rsid w:val="00DF160E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uiPriority w:val="99"/>
    <w:rsid w:val="00DF160E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uiPriority w:val="99"/>
    <w:rsid w:val="00DF160E"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DF160E"/>
    <w:pPr>
      <w:spacing w:after="120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7402"/>
    <w:rPr>
      <w:rFonts w:ascii="Garamond" w:hAnsi="Garamond" w:cs="Garamond"/>
      <w:sz w:val="24"/>
      <w:szCs w:val="20"/>
      <w:lang w:val="en-GB" w:eastAsia="ru-RU"/>
    </w:rPr>
  </w:style>
  <w:style w:type="paragraph" w:styleId="Header">
    <w:name w:val="header"/>
    <w:basedOn w:val="Normal"/>
    <w:link w:val="HeaderChar"/>
    <w:uiPriority w:val="99"/>
    <w:rsid w:val="00DF160E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DF160E"/>
    <w:pPr>
      <w:tabs>
        <w:tab w:val="center" w:pos="4153"/>
        <w:tab w:val="right" w:pos="8306"/>
      </w:tabs>
    </w:pPr>
    <w:rPr>
      <w:rFonts w:cs="Times New Roman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E34B6"/>
    <w:rPr>
      <w:rFonts w:ascii="Garamond" w:hAnsi="Garamond"/>
      <w:sz w:val="24"/>
    </w:rPr>
  </w:style>
  <w:style w:type="character" w:styleId="Hyperlink">
    <w:name w:val="Hyperlink"/>
    <w:basedOn w:val="DefaultParagraphFont"/>
    <w:uiPriority w:val="99"/>
    <w:rsid w:val="00DF160E"/>
    <w:rPr>
      <w:rFonts w:cs="Times New Roman"/>
      <w:color w:val="0000FF"/>
      <w:u w:val="single"/>
    </w:rPr>
  </w:style>
  <w:style w:type="paragraph" w:customStyle="1" w:styleId="a7">
    <w:name w:val="Личные сведения"/>
    <w:basedOn w:val="a0"/>
    <w:next w:val="a0"/>
    <w:uiPriority w:val="99"/>
    <w:rsid w:val="00DF160E"/>
    <w:pPr>
      <w:spacing w:before="220"/>
      <w:ind w:left="244" w:right="-357" w:hanging="244"/>
    </w:pPr>
  </w:style>
  <w:style w:type="paragraph" w:styleId="PlainText">
    <w:name w:val="Plain Text"/>
    <w:basedOn w:val="Normal"/>
    <w:link w:val="PlainTextChar"/>
    <w:uiPriority w:val="99"/>
    <w:rsid w:val="00DF160E"/>
    <w:rPr>
      <w:rFonts w:ascii="Courier New" w:hAnsi="Courier New" w:cs="Courier New"/>
      <w:lang w:val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402"/>
    <w:rPr>
      <w:rFonts w:ascii="Courier New" w:hAnsi="Courier New" w:cs="Courier New"/>
      <w:sz w:val="20"/>
      <w:szCs w:val="20"/>
      <w:lang w:val="en-GB" w:eastAsia="ru-RU"/>
    </w:rPr>
  </w:style>
  <w:style w:type="paragraph" w:styleId="BodyText2">
    <w:name w:val="Body Text 2"/>
    <w:basedOn w:val="Normal"/>
    <w:link w:val="BodyText2Char"/>
    <w:uiPriority w:val="99"/>
    <w:rsid w:val="00DF160E"/>
    <w:pPr>
      <w:jc w:val="center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7402"/>
    <w:rPr>
      <w:rFonts w:ascii="Garamond" w:hAnsi="Garamond" w:cs="Garamond"/>
      <w:sz w:val="24"/>
      <w:szCs w:val="20"/>
      <w:lang w:val="en-GB" w:eastAsia="ru-RU"/>
    </w:rPr>
  </w:style>
  <w:style w:type="paragraph" w:styleId="Title">
    <w:name w:val="Title"/>
    <w:basedOn w:val="Normal"/>
    <w:link w:val="TitleChar"/>
    <w:uiPriority w:val="99"/>
    <w:qFormat/>
    <w:rsid w:val="00DF160E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uiPriority w:val="99"/>
    <w:locked/>
    <w:rsid w:val="00CA4139"/>
    <w:rPr>
      <w:rFonts w:ascii="Garamond" w:hAnsi="Garamond"/>
      <w:b/>
      <w:sz w:val="40"/>
      <w:lang w:val="pt-PT" w:eastAsia="ru-RU"/>
    </w:rPr>
  </w:style>
  <w:style w:type="character" w:styleId="FollowedHyperlink">
    <w:name w:val="FollowedHyperlink"/>
    <w:basedOn w:val="DefaultParagraphFont"/>
    <w:uiPriority w:val="99"/>
    <w:rsid w:val="00DF160E"/>
    <w:rPr>
      <w:rFonts w:cs="Times New Roman"/>
      <w:color w:val="800080"/>
      <w:u w:val="single"/>
    </w:rPr>
  </w:style>
  <w:style w:type="paragraph" w:customStyle="1" w:styleId="Detail">
    <w:name w:val="Detail"/>
    <w:basedOn w:val="Normal"/>
    <w:uiPriority w:val="99"/>
    <w:rsid w:val="00DF160E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402"/>
    <w:rPr>
      <w:rFonts w:cs="Garamond"/>
      <w:sz w:val="0"/>
      <w:szCs w:val="0"/>
      <w:lang w:val="en-GB" w:eastAsia="ru-RU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uiPriority w:val="99"/>
    <w:rsid w:val="00B65BB1"/>
    <w:rPr>
      <w:rFonts w:cs="Times New Roman"/>
      <w:color w:val="3333FF"/>
      <w:lang w:eastAsia="uk-UA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uiPriority w:val="99"/>
    <w:locked/>
    <w:rsid w:val="00AF327C"/>
    <w:rPr>
      <w:rFonts w:cs="Garamond"/>
      <w:bCs/>
      <w:szCs w:val="24"/>
    </w:rPr>
  </w:style>
  <w:style w:type="paragraph" w:customStyle="1" w:styleId="Description">
    <w:name w:val="Description"/>
    <w:basedOn w:val="Normal"/>
    <w:link w:val="DescriptionChar"/>
    <w:uiPriority w:val="99"/>
    <w:rsid w:val="005E33A7"/>
    <w:pPr>
      <w:spacing w:before="60" w:after="60"/>
    </w:pPr>
    <w:rPr>
      <w:rFonts w:cs="Times New Roman"/>
      <w:lang w:eastAsia="uk-UA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TableGrid">
    <w:name w:val="Table Grid"/>
    <w:basedOn w:val="TableNormal"/>
    <w:uiPriority w:val="99"/>
    <w:rsid w:val="00402A39"/>
    <w:pPr>
      <w:autoSpaceDE w:val="0"/>
      <w:autoSpaceDN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uiPriority w:val="99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C36F4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402"/>
    <w:rPr>
      <w:rFonts w:ascii="Garamond" w:hAnsi="Garamond" w:cs="Garamond"/>
      <w:sz w:val="20"/>
      <w:szCs w:val="20"/>
      <w:lang w:val="en-GB" w:eastAsia="ru-RU"/>
    </w:rPr>
  </w:style>
  <w:style w:type="character" w:styleId="EndnoteReference">
    <w:name w:val="endnote reference"/>
    <w:basedOn w:val="DefaultParagraphFont"/>
    <w:uiPriority w:val="99"/>
    <w:semiHidden/>
    <w:rsid w:val="00C36F4E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Heading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EE34B6"/>
    <w:rPr>
      <w:rFonts w:ascii="Tahoma" w:hAnsi="Tahoma" w:cs="Times New Roman"/>
      <w:sz w:val="16"/>
      <w:szCs w:val="16"/>
      <w:lang w:eastAsia="uk-UA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uiPriority w:val="99"/>
    <w:rsid w:val="008747E1"/>
  </w:style>
  <w:style w:type="character" w:customStyle="1" w:styleId="hps">
    <w:name w:val="hps"/>
    <w:uiPriority w:val="99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Normal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uiPriority w:val="99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uiPriority w:val="99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uiPriority w:val="99"/>
    <w:rsid w:val="00565E34"/>
  </w:style>
  <w:style w:type="paragraph" w:styleId="HTMLPreformatted">
    <w:name w:val="HTML Preformatted"/>
    <w:basedOn w:val="Normal"/>
    <w:link w:val="HTMLPreformattedChar"/>
    <w:uiPriority w:val="99"/>
    <w:rsid w:val="00CB5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B583E"/>
    <w:rPr>
      <w:rFonts w:ascii="Courier New" w:hAnsi="Courier New" w:cs="Courier New"/>
      <w:lang w:val="uk-UA" w:eastAsia="uk-UA"/>
    </w:rPr>
  </w:style>
  <w:style w:type="character" w:styleId="Strong">
    <w:name w:val="Strong"/>
    <w:basedOn w:val="DefaultParagraphFont"/>
    <w:uiPriority w:val="99"/>
    <w:qFormat/>
    <w:rsid w:val="00C8739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4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654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D0%90%D0%BA%D1%80%D0%B5%D0%B4%D0%B8%D1%82%D0%BE%D0%B2%D0%B0%D0%BD%D0%B0%20%D1%88%D0%BA%D0%BE%D0%BB%D0%B0%20CALLAN%20METHOD%20%D0%B2%20%D0%A3%D0%BA%D1%80%D0%B0%D1%97%D0%BD%D1%96%20%D0%B2%D1%96%D0%B4%20Callan%20Method%20Organisation%20Lond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earch/results/all/?keywords=%D0%93%D0%A3%D0%9D%D0%9F%20%D1%83%20%D0%9B%D1%8C%D0%B2%D1%96%D0%B2%D1%81%D1%8C%D0%BA%D1%96%D0%B9%20%D0%BE%D0%B1%D0%BB%D0%B0%D1%81%D1%82%D1%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1959</Words>
  <Characters>1118</Characters>
  <Application>Microsoft Office Outlook</Application>
  <DocSecurity>0</DocSecurity>
  <Lines>0</Lines>
  <Paragraphs>0</Paragraphs>
  <ScaleCrop>false</ScaleCrop>
  <Manager>Yauhen Yarshevich</Manager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Hennadiy</cp:lastModifiedBy>
  <cp:revision>2</cp:revision>
  <cp:lastPrinted>2012-04-10T10:20:00Z</cp:lastPrinted>
  <dcterms:created xsi:type="dcterms:W3CDTF">2021-04-26T14:28:00Z</dcterms:created>
  <dcterms:modified xsi:type="dcterms:W3CDTF">2021-04-26T14:28:00Z</dcterms:modified>
</cp:coreProperties>
</file>